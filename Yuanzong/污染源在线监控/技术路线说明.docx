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技术路线说明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PC管理端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移动端(iOS)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架构</w:t>
            </w:r>
          </w:p>
        </w:tc>
        <w:tc>
          <w:tcPr>
            <w:tcW w:w="6008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开发语言</w:t>
            </w:r>
          </w:p>
        </w:tc>
        <w:tc>
          <w:tcPr>
            <w:tcW w:w="6008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Objective -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  <w:tc>
          <w:tcPr>
            <w:tcW w:w="6008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Sqlite3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支持设备</w:t>
            </w:r>
          </w:p>
        </w:tc>
        <w:tc>
          <w:tcPr>
            <w:tcW w:w="6008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iPhone 4,4s,5,5c,5s,6,6plus 以及大部分ipod touch设备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系统版本</w:t>
            </w:r>
          </w:p>
        </w:tc>
        <w:tc>
          <w:tcPr>
            <w:tcW w:w="6008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iOS 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514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网络框架</w:t>
            </w:r>
          </w:p>
        </w:tc>
        <w:tc>
          <w:tcPr>
            <w:tcW w:w="6008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AFNetwork+JKFramework 深度结合，保证性能以及便捷开发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</w:t>
            </w:r>
          </w:p>
        </w:tc>
        <w:tc>
          <w:tcPr>
            <w:tcW w:w="6008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纯OC代码编写，保证以后的可维护性，以及性能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用户分析行为分析</w:t>
            </w:r>
          </w:p>
        </w:tc>
        <w:tc>
          <w:tcPr>
            <w:tcW w:w="6008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使用有盟用户分析框架，即使统计下载量，下载平台分析，用户使用喜欢分析，用户存留等等。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云端数据</w:t>
            </w:r>
          </w:p>
        </w:tc>
        <w:tc>
          <w:tcPr>
            <w:tcW w:w="6008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采用又拍云存储。分布式存储架构，全网防盗链，动态数据处理，大大保证安全性以及在户外数据的快速上传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数据安全</w:t>
            </w:r>
          </w:p>
        </w:tc>
        <w:tc>
          <w:tcPr>
            <w:tcW w:w="6008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在前端传递到服务器或者接受服务器的数据，都做相应的加密处理</w:t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移动端(Android)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9"/>
        <w:gridCol w:w="5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架构</w:t>
            </w:r>
          </w:p>
        </w:tc>
        <w:tc>
          <w:tcPr>
            <w:tcW w:w="5993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开发语言</w:t>
            </w:r>
          </w:p>
        </w:tc>
        <w:tc>
          <w:tcPr>
            <w:tcW w:w="5993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  <w:tc>
          <w:tcPr>
            <w:tcW w:w="5993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Sqlite3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支持设备</w:t>
            </w:r>
          </w:p>
        </w:tc>
        <w:tc>
          <w:tcPr>
            <w:tcW w:w="5993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支持市面上全部的主流设备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系统版本</w:t>
            </w:r>
          </w:p>
        </w:tc>
        <w:tc>
          <w:tcPr>
            <w:tcW w:w="5993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2.3 兼容市面上绝大部安卓设备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网络框架</w:t>
            </w:r>
          </w:p>
        </w:tc>
        <w:tc>
          <w:tcPr>
            <w:tcW w:w="5993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Async 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</w:t>
            </w:r>
          </w:p>
        </w:tc>
        <w:tc>
          <w:tcPr>
            <w:tcW w:w="5993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XML布局文件+Java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用户分析行为分析</w:t>
            </w:r>
          </w:p>
        </w:tc>
        <w:tc>
          <w:tcPr>
            <w:tcW w:w="5993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使用有盟用户分析框架，即使统计下载量，下载平台分析，用户使用喜欢分析，用户存留等等。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云端数据</w:t>
            </w:r>
          </w:p>
        </w:tc>
        <w:tc>
          <w:tcPr>
            <w:tcW w:w="5993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采用又拍云存储。分布式存储架构，全网防盗链，动态数据处理，大大保证安全性以及在户外数据的快速上传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APK包安全</w:t>
            </w:r>
          </w:p>
        </w:tc>
        <w:tc>
          <w:tcPr>
            <w:tcW w:w="5993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采用360提供的最新的混合机制，保证APK不会被反编译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数据安全</w:t>
            </w:r>
          </w:p>
        </w:tc>
        <w:tc>
          <w:tcPr>
            <w:tcW w:w="5993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在前端传递到服务器或者接受服务器的数据，都做相应的加密处理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后台服务器端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09"/>
        <w:gridCol w:w="6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0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架构</w:t>
            </w:r>
          </w:p>
        </w:tc>
        <w:tc>
          <w:tcPr>
            <w:tcW w:w="601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0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操作系统</w:t>
            </w:r>
          </w:p>
        </w:tc>
        <w:tc>
          <w:tcPr>
            <w:tcW w:w="601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Windows Server 2008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0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开发语言</w:t>
            </w:r>
          </w:p>
        </w:tc>
        <w:tc>
          <w:tcPr>
            <w:tcW w:w="601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0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开发架构</w:t>
            </w:r>
          </w:p>
        </w:tc>
        <w:tc>
          <w:tcPr>
            <w:tcW w:w="601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采用.net 三层架构体系进行开发，各层之间互不影响，系统的开发、升级、维护更加的便捷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0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通讯安全</w:t>
            </w:r>
          </w:p>
        </w:tc>
        <w:tc>
          <w:tcPr>
            <w:tcW w:w="601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服务器接口均采用自己的加密方式进行安全加密，并进行信息校验，保证通讯的不被破解以及篡改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0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</w:t>
            </w:r>
          </w:p>
        </w:tc>
        <w:tc>
          <w:tcPr>
            <w:tcW w:w="601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采用主机托管或者租用阿里云服务器，性能好，并能保证数据安全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0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601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1159282">
    <w:nsid w:val="55E65872"/>
    <w:multiLevelType w:val="singleLevel"/>
    <w:tmpl w:val="55E65872"/>
    <w:lvl w:ilvl="0" w:tentative="1">
      <w:start w:val="1"/>
      <w:numFmt w:val="decimal"/>
      <w:suff w:val="space"/>
      <w:lvlText w:val="%1."/>
      <w:lvlJc w:val="left"/>
    </w:lvl>
  </w:abstractNum>
  <w:num w:numId="1">
    <w:abstractNumId w:val="14411592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4BD705F8"/>
    <w:rsid w:val="031B02A5"/>
    <w:rsid w:val="09E7414B"/>
    <w:rsid w:val="13BF21F2"/>
    <w:rsid w:val="155C2F18"/>
    <w:rsid w:val="15AC1D9E"/>
    <w:rsid w:val="19815BE6"/>
    <w:rsid w:val="1A0A00C9"/>
    <w:rsid w:val="20CF0D61"/>
    <w:rsid w:val="22885B34"/>
    <w:rsid w:val="251870E7"/>
    <w:rsid w:val="26DE4854"/>
    <w:rsid w:val="280755BB"/>
    <w:rsid w:val="2E1D73B4"/>
    <w:rsid w:val="31642694"/>
    <w:rsid w:val="32F9052C"/>
    <w:rsid w:val="334A7032"/>
    <w:rsid w:val="39AE0030"/>
    <w:rsid w:val="3D3B0201"/>
    <w:rsid w:val="3D423410"/>
    <w:rsid w:val="42A866EA"/>
    <w:rsid w:val="44BF70D9"/>
    <w:rsid w:val="4599483E"/>
    <w:rsid w:val="46C042A0"/>
    <w:rsid w:val="47057D90"/>
    <w:rsid w:val="4BD705F8"/>
    <w:rsid w:val="522378D0"/>
    <w:rsid w:val="53AB0A82"/>
    <w:rsid w:val="53FB4F58"/>
    <w:rsid w:val="5B34012D"/>
    <w:rsid w:val="5E2E6B91"/>
    <w:rsid w:val="5F702A21"/>
    <w:rsid w:val="60184133"/>
    <w:rsid w:val="612358EA"/>
    <w:rsid w:val="638D02E2"/>
    <w:rsid w:val="66CF38B7"/>
    <w:rsid w:val="69AC4F69"/>
    <w:rsid w:val="72D2576C"/>
    <w:rsid w:val="7813790D"/>
    <w:rsid w:val="7A851910"/>
    <w:rsid w:val="7E6418E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5">
    <w:name w:val="Table Grid"/>
    <w:basedOn w:val="4"/>
    <w:unhideWhenUsed/>
    <w:uiPriority w:val="99"/>
    <w:pPr>
      <w:widowControl w:val="0"/>
      <w:jc w:val="both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2015-09-02T01:58:00Z</dcterms:created>
  <dc:creator>Administrator</dc:creator>
  <cp:lastModifiedBy>Administrator</cp:lastModifiedBy>
  <dcterms:modified xsi:type="dcterms:W3CDTF">2015-09-02T03:28:54Z</dcterms:modified>
  <dc:title>技术路线说明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